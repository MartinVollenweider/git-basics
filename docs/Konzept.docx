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F6E" w:rsidRDefault="00971DE4" w:rsidP="007D6AB0">
      <w:pPr>
        <w:pStyle w:val="berschrift1"/>
      </w:pPr>
      <w:r>
        <w:t>Konzept</w:t>
      </w:r>
    </w:p>
    <w:p w:rsidR="002C4B11" w:rsidRDefault="002C4B11" w:rsidP="002C4B11">
      <w:pPr>
        <w:rPr>
          <w:lang w:eastAsia="en-US"/>
        </w:rPr>
      </w:pPr>
      <w:r>
        <w:rPr>
          <w:lang w:eastAsia="en-US"/>
        </w:rPr>
        <w:t>Fassung 1</w:t>
      </w:r>
    </w:p>
    <w:p w:rsidR="00DD33F6" w:rsidRDefault="00DD33F6" w:rsidP="002C4B11">
      <w:pPr>
        <w:rPr>
          <w:lang w:eastAsia="en-US"/>
        </w:rPr>
      </w:pPr>
      <w:r>
        <w:rPr>
          <w:lang w:eastAsia="en-US"/>
        </w:rPr>
        <w:t>Das isr ein Wexgsel</w:t>
      </w:r>
      <w:r w:rsidR="00F842D4">
        <w:rPr>
          <w:lang w:eastAsia="en-US"/>
        </w:rPr>
        <w:t xml:space="preserve"> und ein weitere4r Wechsel</w:t>
      </w:r>
    </w:p>
    <w:p w:rsidR="00F842D4" w:rsidRPr="002C4B11" w:rsidRDefault="00F842D4" w:rsidP="002C4B11">
      <w:pPr>
        <w:rPr>
          <w:lang w:eastAsia="en-US"/>
        </w:rPr>
      </w:pPr>
      <w:bookmarkStart w:id="0" w:name="_GoBack"/>
      <w:bookmarkEnd w:id="0"/>
    </w:p>
    <w:p w:rsidR="00971DE4" w:rsidRPr="00971DE4" w:rsidRDefault="00971DE4" w:rsidP="00971DE4">
      <w:pPr>
        <w:rPr>
          <w:lang w:eastAsia="en-US"/>
        </w:rPr>
      </w:pPr>
    </w:p>
    <w:sectPr w:rsidR="00971DE4" w:rsidRPr="00971DE4">
      <w:headerReference w:type="default" r:id="rId7"/>
      <w:headerReference w:type="first" r:id="rId8"/>
      <w:footerReference w:type="first" r:id="rId9"/>
      <w:pgSz w:w="11906" w:h="16838" w:code="9"/>
      <w:pgMar w:top="2778" w:right="1701" w:bottom="1701" w:left="1701" w:header="851" w:footer="42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B42" w:rsidRDefault="00873B42">
      <w:r>
        <w:separator/>
      </w:r>
    </w:p>
  </w:endnote>
  <w:endnote w:type="continuationSeparator" w:id="0">
    <w:p w:rsidR="00873B42" w:rsidRDefault="00873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-Regular">
    <w:charset w:val="00"/>
    <w:family w:val="swiss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9FF" w:rsidRDefault="007D6AB0">
    <w:pPr>
      <w:pStyle w:val="Fuzeile"/>
      <w:rPr>
        <w:lang w:val="en-GB"/>
      </w:rPr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6704" behindDoc="1" locked="1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10128250</wp:posOffset>
              </wp:positionV>
              <wp:extent cx="6299835" cy="397510"/>
              <wp:effectExtent l="0" t="0" r="0" b="0"/>
              <wp:wrapNone/>
              <wp:docPr id="1" name="FussBox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835" cy="397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6AB0" w:rsidRDefault="007D6AB0">
                          <w:pPr>
                            <w:pStyle w:val="Fuzeile"/>
                            <w:rPr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Pulvermühlestrasse 57</w:t>
                          </w:r>
                          <w:r>
                            <w:rPr>
                              <w:lang w:val="it-IT"/>
                            </w:rPr>
                            <w:tab/>
                            <w:t>Tel.</w:t>
                          </w:r>
                          <w:r>
                            <w:rPr>
                              <w:lang w:val="it-IT"/>
                            </w:rPr>
                            <w:tab/>
                            <w:t>+41 (0)81 286 24 24</w:t>
                          </w:r>
                          <w:r>
                            <w:rPr>
                              <w:lang w:val="it-IT"/>
                            </w:rPr>
                            <w:tab/>
                            <w:t>hochschule@htwchur.ch</w:t>
                          </w:r>
                          <w:r>
                            <w:rPr>
                              <w:lang w:val="it-IT"/>
                            </w:rPr>
                            <w:tab/>
                            <w:t>FHO Fachhochschule</w:t>
                          </w:r>
                        </w:p>
                        <w:p w:rsidR="007D6AB0" w:rsidRDefault="007D6AB0">
                          <w:pPr>
                            <w:pStyle w:val="Fuzeile"/>
                          </w:pPr>
                          <w:r>
                            <w:t>CH-7004 Chur</w:t>
                          </w:r>
                          <w:r>
                            <w:tab/>
                            <w:t>Fax</w:t>
                          </w:r>
                          <w:r>
                            <w:tab/>
                            <w:t>+41 (0)81 286 24 00</w:t>
                          </w:r>
                          <w:r>
                            <w:tab/>
                            <w:t>www.htwchur.ch/imp</w:t>
                          </w:r>
                          <w:r>
                            <w:tab/>
                            <w:t>Ostschweiz</w:t>
                          </w:r>
                        </w:p>
                        <w:p w:rsidR="00C749FF" w:rsidRPr="00825211" w:rsidRDefault="00C749FF">
                          <w:pPr>
                            <w:pStyle w:val="Fuzeil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ussBox" o:spid="_x0000_s1026" type="#_x0000_t202" style="position:absolute;margin-left:85.05pt;margin-top:797.5pt;width:496.05pt;height:31.3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" filled="f" stroked="f">
              <v:textbox inset="0,0,0,0">
                <w:txbxContent>
                  <w:p w:rsidR="007D6AB0" w:rsidRDefault="007D6AB0">
                    <w:pPr>
                      <w:pStyle w:val="Fuzeile"/>
                      <w:rPr>
                        <w:lang w:val="it-IT"/>
                      </w:rPr>
                    </w:pPr>
                    <w:proofErr w:type="spellStart"/>
                    <w:r>
                      <w:rPr>
                        <w:lang w:val="it-IT"/>
                      </w:rPr>
                      <w:t>Pulvermühlestrasse</w:t>
                    </w:r>
                    <w:proofErr w:type="spellEnd"/>
                    <w:r>
                      <w:rPr>
                        <w:lang w:val="it-IT"/>
                      </w:rPr>
                      <w:t xml:space="preserve"> 57</w:t>
                    </w:r>
                    <w:r>
                      <w:rPr>
                        <w:lang w:val="it-IT"/>
                      </w:rPr>
                      <w:tab/>
                      <w:t>Tel.</w:t>
                    </w:r>
                    <w:r>
                      <w:rPr>
                        <w:lang w:val="it-IT"/>
                      </w:rPr>
                      <w:tab/>
                      <w:t>+41 (0)81 286 24 24</w:t>
                    </w:r>
                    <w:r>
                      <w:rPr>
                        <w:lang w:val="it-IT"/>
                      </w:rPr>
                      <w:tab/>
                      <w:t>hochschule@htwchur.ch</w:t>
                    </w:r>
                    <w:r>
                      <w:rPr>
                        <w:lang w:val="it-IT"/>
                      </w:rPr>
                      <w:tab/>
                      <w:t xml:space="preserve">FHO </w:t>
                    </w:r>
                    <w:proofErr w:type="spellStart"/>
                    <w:r>
                      <w:rPr>
                        <w:lang w:val="it-IT"/>
                      </w:rPr>
                      <w:t>Fachhochschule</w:t>
                    </w:r>
                    <w:proofErr w:type="spellEnd"/>
                  </w:p>
                  <w:p w:rsidR="007D6AB0" w:rsidRDefault="007D6AB0">
                    <w:pPr>
                      <w:pStyle w:val="Fuzeile"/>
                    </w:pPr>
                    <w:r>
                      <w:t>CH-7004 Chur</w:t>
                    </w:r>
                    <w:r>
                      <w:tab/>
                      <w:t>Fax</w:t>
                    </w:r>
                    <w:r>
                      <w:tab/>
                      <w:t>+41 (0)81 286 24 00</w:t>
                    </w:r>
                    <w:r>
                      <w:tab/>
                      <w:t>www.htwchur.ch/imp</w:t>
                    </w:r>
                    <w:r>
                      <w:tab/>
                      <w:t>Ostschweiz</w:t>
                    </w:r>
                  </w:p>
                  <w:p w:rsidR="00C749FF" w:rsidRPr="00825211" w:rsidRDefault="00C749FF">
                    <w:pPr>
                      <w:pStyle w:val="Fuzeile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B42" w:rsidRDefault="00873B42">
      <w:r>
        <w:separator/>
      </w:r>
    </w:p>
  </w:footnote>
  <w:footnote w:type="continuationSeparator" w:id="0">
    <w:p w:rsidR="00873B42" w:rsidRDefault="00873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9FF" w:rsidRDefault="007D6AB0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899795</wp:posOffset>
          </wp:positionH>
          <wp:positionV relativeFrom="page">
            <wp:posOffset>377825</wp:posOffset>
          </wp:positionV>
          <wp:extent cx="2520315" cy="900430"/>
          <wp:effectExtent l="0" t="0" r="0" b="0"/>
          <wp:wrapNone/>
          <wp:docPr id="265" name="Logo_page2" descr="C:\Daten_MV\Dropbox\HTWChur\Ablagesystem_Martin_Vollenweider\Admin\DOT\institut_i_m_p_sw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age2" descr="C:\Daten_MV\Dropbox\HTWChur\Ablagesystem_Martin_Vollenweider\Admin\DOT\institut_i_m_p_sw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315" cy="900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9FF" w:rsidRDefault="007D6AB0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page">
            <wp:posOffset>899795</wp:posOffset>
          </wp:positionH>
          <wp:positionV relativeFrom="page">
            <wp:posOffset>377825</wp:posOffset>
          </wp:positionV>
          <wp:extent cx="2520315" cy="900430"/>
          <wp:effectExtent l="0" t="0" r="0" b="0"/>
          <wp:wrapNone/>
          <wp:docPr id="264" name="Logo_page1" descr="C:\Daten_MV\Dropbox\HTWChur\Ablagesystem_Martin_Vollenweider\Admin\DOT\institut_i_m_p_sw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age1" descr="C:\Daten_MV\Dropbox\HTWChur\Ablagesystem_Martin_Vollenweider\Admin\DOT\institut_i_m_p_sw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315" cy="900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70AC5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A2DD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9"/>
    <w:multiLevelType w:val="singleLevel"/>
    <w:tmpl w:val="1A301C84"/>
    <w:lvl w:ilvl="0">
      <w:start w:val="1"/>
      <w:numFmt w:val="bullet"/>
      <w:pStyle w:val="Aufzhlungszeichen"/>
      <w:lvlText w:val="–"/>
      <w:lvlJc w:val="left"/>
      <w:pPr>
        <w:tabs>
          <w:tab w:val="num" w:pos="360"/>
        </w:tabs>
        <w:ind w:left="170" w:hanging="170"/>
      </w:pPr>
      <w:rPr>
        <w:rFonts w:hint="default"/>
        <w:color w:val="auto"/>
      </w:rPr>
    </w:lvl>
  </w:abstractNum>
  <w:abstractNum w:abstractNumId="3" w15:restartNumberingAfterBreak="0">
    <w:nsid w:val="16B83B6F"/>
    <w:multiLevelType w:val="hybridMultilevel"/>
    <w:tmpl w:val="8A847EB6"/>
    <w:lvl w:ilvl="0" w:tplc="1C7049A2">
      <w:start w:val="1"/>
      <w:numFmt w:val="bullet"/>
      <w:pStyle w:val="Action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A4F5C"/>
    <w:multiLevelType w:val="hybridMultilevel"/>
    <w:tmpl w:val="09C079C2"/>
    <w:lvl w:ilvl="0" w:tplc="86A88412">
      <w:start w:val="1"/>
      <w:numFmt w:val="bullet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C70FD"/>
    <w:multiLevelType w:val="multilevel"/>
    <w:tmpl w:val="080E813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6" w15:restartNumberingAfterBreak="0">
    <w:nsid w:val="46533342"/>
    <w:multiLevelType w:val="hybridMultilevel"/>
    <w:tmpl w:val="000C2A84"/>
    <w:lvl w:ilvl="0" w:tplc="82F6B4DA">
      <w:start w:val="1"/>
      <w:numFmt w:val="bullet"/>
      <w:lvlText w:val="–"/>
      <w:lvlJc w:val="left"/>
      <w:pPr>
        <w:tabs>
          <w:tab w:val="num" w:pos="1778"/>
        </w:tabs>
        <w:ind w:left="1701" w:hanging="283"/>
      </w:pPr>
      <w:rPr>
        <w:rFonts w:ascii="DIN-Regular" w:hAnsi="DIN-Regular" w:hint="default"/>
        <w:color w:val="000080"/>
        <w:position w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25DFA"/>
    <w:multiLevelType w:val="hybridMultilevel"/>
    <w:tmpl w:val="D3527D86"/>
    <w:lvl w:ilvl="0" w:tplc="F78405B2">
      <w:start w:val="1"/>
      <w:numFmt w:val="bullet"/>
      <w:lvlText w:val=""/>
      <w:lvlJc w:val="left"/>
      <w:pPr>
        <w:tabs>
          <w:tab w:val="num" w:pos="1494"/>
        </w:tabs>
        <w:ind w:left="1418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77667"/>
    <w:multiLevelType w:val="hybridMultilevel"/>
    <w:tmpl w:val="990A7F22"/>
    <w:lvl w:ilvl="0" w:tplc="73CE331E">
      <w:start w:val="1"/>
      <w:numFmt w:val="bullet"/>
      <w:lvlText w:val=""/>
      <w:lvlJc w:val="left"/>
      <w:pPr>
        <w:tabs>
          <w:tab w:val="num" w:pos="1494"/>
        </w:tabs>
        <w:ind w:left="1418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9435E"/>
    <w:multiLevelType w:val="hybridMultilevel"/>
    <w:tmpl w:val="5C047188"/>
    <w:lvl w:ilvl="0" w:tplc="2B96A0B4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2"/>
  </w:num>
  <w:num w:numId="12">
    <w:abstractNumId w:val="9"/>
  </w:num>
  <w:num w:numId="13">
    <w:abstractNumId w:val="3"/>
  </w:num>
  <w:num w:numId="14">
    <w:abstractNumId w:val="9"/>
  </w:num>
  <w:num w:numId="15">
    <w:abstractNumId w:val="9"/>
  </w:num>
  <w:num w:numId="16">
    <w:abstractNumId w:val="3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E4"/>
    <w:rsid w:val="00003EBC"/>
    <w:rsid w:val="00027135"/>
    <w:rsid w:val="0003161F"/>
    <w:rsid w:val="0004035F"/>
    <w:rsid w:val="00053E17"/>
    <w:rsid w:val="00065987"/>
    <w:rsid w:val="00071292"/>
    <w:rsid w:val="00092436"/>
    <w:rsid w:val="000D0B37"/>
    <w:rsid w:val="000D12AC"/>
    <w:rsid w:val="000D440B"/>
    <w:rsid w:val="000D5641"/>
    <w:rsid w:val="000E222E"/>
    <w:rsid w:val="000E59FD"/>
    <w:rsid w:val="000E720D"/>
    <w:rsid w:val="000F5CD2"/>
    <w:rsid w:val="001212B4"/>
    <w:rsid w:val="00121B3C"/>
    <w:rsid w:val="00151F6E"/>
    <w:rsid w:val="0015720A"/>
    <w:rsid w:val="00165B9D"/>
    <w:rsid w:val="0018766D"/>
    <w:rsid w:val="001A533F"/>
    <w:rsid w:val="001B35F4"/>
    <w:rsid w:val="001D08D3"/>
    <w:rsid w:val="001D29B7"/>
    <w:rsid w:val="001E1C29"/>
    <w:rsid w:val="001E1E2F"/>
    <w:rsid w:val="001E471F"/>
    <w:rsid w:val="001F502D"/>
    <w:rsid w:val="0020664A"/>
    <w:rsid w:val="00207376"/>
    <w:rsid w:val="002213B1"/>
    <w:rsid w:val="00254B72"/>
    <w:rsid w:val="00276D4C"/>
    <w:rsid w:val="002858C3"/>
    <w:rsid w:val="002A0488"/>
    <w:rsid w:val="002A1436"/>
    <w:rsid w:val="002B3CE1"/>
    <w:rsid w:val="002C35F1"/>
    <w:rsid w:val="002C4B11"/>
    <w:rsid w:val="00300D3A"/>
    <w:rsid w:val="003222C2"/>
    <w:rsid w:val="00344585"/>
    <w:rsid w:val="0034647A"/>
    <w:rsid w:val="00352D0F"/>
    <w:rsid w:val="00361E68"/>
    <w:rsid w:val="0036510C"/>
    <w:rsid w:val="00384650"/>
    <w:rsid w:val="0038739A"/>
    <w:rsid w:val="003C45CE"/>
    <w:rsid w:val="003C7D72"/>
    <w:rsid w:val="00401620"/>
    <w:rsid w:val="004370D3"/>
    <w:rsid w:val="0048530C"/>
    <w:rsid w:val="00497DB5"/>
    <w:rsid w:val="004A3087"/>
    <w:rsid w:val="005215EC"/>
    <w:rsid w:val="005403BB"/>
    <w:rsid w:val="00540DD5"/>
    <w:rsid w:val="00557A9B"/>
    <w:rsid w:val="00583632"/>
    <w:rsid w:val="00583CEA"/>
    <w:rsid w:val="00593984"/>
    <w:rsid w:val="005973BD"/>
    <w:rsid w:val="005A0ABE"/>
    <w:rsid w:val="005A700B"/>
    <w:rsid w:val="005F70C1"/>
    <w:rsid w:val="006058A7"/>
    <w:rsid w:val="00612E32"/>
    <w:rsid w:val="006230FB"/>
    <w:rsid w:val="00656C95"/>
    <w:rsid w:val="00685F21"/>
    <w:rsid w:val="006A7F90"/>
    <w:rsid w:val="006C5576"/>
    <w:rsid w:val="006C5E21"/>
    <w:rsid w:val="006D6670"/>
    <w:rsid w:val="006D7606"/>
    <w:rsid w:val="006F478B"/>
    <w:rsid w:val="006F7863"/>
    <w:rsid w:val="00700B67"/>
    <w:rsid w:val="00706F80"/>
    <w:rsid w:val="0071569E"/>
    <w:rsid w:val="00733631"/>
    <w:rsid w:val="00735626"/>
    <w:rsid w:val="00760106"/>
    <w:rsid w:val="00765A9C"/>
    <w:rsid w:val="00783B6B"/>
    <w:rsid w:val="00787931"/>
    <w:rsid w:val="007B76A1"/>
    <w:rsid w:val="007C1148"/>
    <w:rsid w:val="007C2858"/>
    <w:rsid w:val="007C2E6C"/>
    <w:rsid w:val="007C3828"/>
    <w:rsid w:val="007C4E28"/>
    <w:rsid w:val="007D6AB0"/>
    <w:rsid w:val="007E3160"/>
    <w:rsid w:val="008103ED"/>
    <w:rsid w:val="00825211"/>
    <w:rsid w:val="008277E7"/>
    <w:rsid w:val="00836F90"/>
    <w:rsid w:val="008718ED"/>
    <w:rsid w:val="00873B42"/>
    <w:rsid w:val="008829C2"/>
    <w:rsid w:val="008C3043"/>
    <w:rsid w:val="008C6A2F"/>
    <w:rsid w:val="008E3C8B"/>
    <w:rsid w:val="008F0712"/>
    <w:rsid w:val="008F3784"/>
    <w:rsid w:val="00916965"/>
    <w:rsid w:val="00920442"/>
    <w:rsid w:val="00941737"/>
    <w:rsid w:val="00971DE4"/>
    <w:rsid w:val="0097295E"/>
    <w:rsid w:val="00985D83"/>
    <w:rsid w:val="009A31FA"/>
    <w:rsid w:val="009C21F2"/>
    <w:rsid w:val="009C7B42"/>
    <w:rsid w:val="009D416F"/>
    <w:rsid w:val="009F13D6"/>
    <w:rsid w:val="009F75E9"/>
    <w:rsid w:val="00A028EC"/>
    <w:rsid w:val="00A06393"/>
    <w:rsid w:val="00A4110B"/>
    <w:rsid w:val="00A76FDB"/>
    <w:rsid w:val="00A80D10"/>
    <w:rsid w:val="00AA4FA1"/>
    <w:rsid w:val="00AB351A"/>
    <w:rsid w:val="00AE0D25"/>
    <w:rsid w:val="00AE2E55"/>
    <w:rsid w:val="00B02FBB"/>
    <w:rsid w:val="00B04A0A"/>
    <w:rsid w:val="00B1002E"/>
    <w:rsid w:val="00B100C3"/>
    <w:rsid w:val="00B10D31"/>
    <w:rsid w:val="00B2011F"/>
    <w:rsid w:val="00B36F1C"/>
    <w:rsid w:val="00B46670"/>
    <w:rsid w:val="00B669AA"/>
    <w:rsid w:val="00B66CE1"/>
    <w:rsid w:val="00B91003"/>
    <w:rsid w:val="00BA132F"/>
    <w:rsid w:val="00BB13DE"/>
    <w:rsid w:val="00BB1BD6"/>
    <w:rsid w:val="00BD4259"/>
    <w:rsid w:val="00BE14A6"/>
    <w:rsid w:val="00BE236F"/>
    <w:rsid w:val="00BF5B94"/>
    <w:rsid w:val="00C20EB9"/>
    <w:rsid w:val="00C54581"/>
    <w:rsid w:val="00C57CFE"/>
    <w:rsid w:val="00C643C3"/>
    <w:rsid w:val="00C64CC7"/>
    <w:rsid w:val="00C677F2"/>
    <w:rsid w:val="00C7419A"/>
    <w:rsid w:val="00C749FF"/>
    <w:rsid w:val="00CD3AE7"/>
    <w:rsid w:val="00CE13D0"/>
    <w:rsid w:val="00CF5269"/>
    <w:rsid w:val="00D3509F"/>
    <w:rsid w:val="00D5486D"/>
    <w:rsid w:val="00D67250"/>
    <w:rsid w:val="00D80DDE"/>
    <w:rsid w:val="00D8616D"/>
    <w:rsid w:val="00DC1827"/>
    <w:rsid w:val="00DD33F6"/>
    <w:rsid w:val="00DE309C"/>
    <w:rsid w:val="00DE7503"/>
    <w:rsid w:val="00DF37F8"/>
    <w:rsid w:val="00E20D2C"/>
    <w:rsid w:val="00E216C9"/>
    <w:rsid w:val="00E87105"/>
    <w:rsid w:val="00EA0F99"/>
    <w:rsid w:val="00EC47A7"/>
    <w:rsid w:val="00ED298B"/>
    <w:rsid w:val="00F06A3C"/>
    <w:rsid w:val="00F13411"/>
    <w:rsid w:val="00F32371"/>
    <w:rsid w:val="00F3744C"/>
    <w:rsid w:val="00F43503"/>
    <w:rsid w:val="00F63381"/>
    <w:rsid w:val="00F842D4"/>
    <w:rsid w:val="00FC0E44"/>
    <w:rsid w:val="00FD1B28"/>
    <w:rsid w:val="00FE1734"/>
    <w:rsid w:val="00FE6793"/>
    <w:rsid w:val="00FF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47C61D"/>
  <w15:docId w15:val="{A406FE9F-036A-4053-8D55-E620FD05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rd">
    <w:name w:val="Normal"/>
    <w:qFormat/>
    <w:rsid w:val="007D6AB0"/>
    <w:pPr>
      <w:spacing w:line="275" w:lineRule="atLeast"/>
    </w:pPr>
    <w:rPr>
      <w:rFonts w:ascii="Arial" w:hAnsi="Arial" w:cs="Arial"/>
      <w:spacing w:val="4"/>
      <w:kern w:val="1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7D6AB0"/>
    <w:pPr>
      <w:keepNext/>
      <w:keepLines/>
      <w:pageBreakBefore/>
      <w:spacing w:line="240" w:lineRule="auto"/>
      <w:outlineLvl w:val="0"/>
    </w:pPr>
    <w:rPr>
      <w:rFonts w:ascii="Cambria" w:hAnsi="Cambria" w:cs="Times New Roman"/>
      <w:b/>
      <w:bCs/>
      <w:color w:val="365F91"/>
      <w:spacing w:val="0"/>
      <w:kern w:val="0"/>
      <w:sz w:val="36"/>
      <w:szCs w:val="28"/>
      <w:lang w:eastAsia="en-US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7D6AB0"/>
    <w:pPr>
      <w:keepNext/>
      <w:keepLines/>
      <w:spacing w:before="200" w:line="240" w:lineRule="auto"/>
      <w:outlineLvl w:val="1"/>
    </w:pPr>
    <w:rPr>
      <w:rFonts w:ascii="Cambria" w:hAnsi="Cambria" w:cs="Times New Roman"/>
      <w:b/>
      <w:bCs/>
      <w:color w:val="4F81BD"/>
      <w:spacing w:val="0"/>
      <w:kern w:val="0"/>
      <w:sz w:val="28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7D6AB0"/>
    <w:pPr>
      <w:keepNext/>
      <w:keepLines/>
      <w:spacing w:before="200" w:line="240" w:lineRule="auto"/>
      <w:outlineLvl w:val="2"/>
    </w:pPr>
    <w:rPr>
      <w:rFonts w:ascii="Cambria" w:hAnsi="Cambria" w:cs="Times New Roman"/>
      <w:bCs/>
      <w:color w:val="4F81BD"/>
      <w:spacing w:val="0"/>
      <w:kern w:val="0"/>
      <w:sz w:val="24"/>
      <w:lang w:eastAsia="en-US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7D6AB0"/>
    <w:pPr>
      <w:keepNext/>
      <w:keepLines/>
      <w:spacing w:before="200"/>
      <w:outlineLvl w:val="3"/>
    </w:pPr>
    <w:rPr>
      <w:rFonts w:ascii="Cambria" w:hAnsi="Cambria" w:cs="Times New Roman"/>
      <w:bCs/>
      <w:i/>
      <w:iCs/>
      <w:color w:val="4F81BD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">
    <w:name w:val="List"/>
    <w:basedOn w:val="Standard"/>
    <w:rsid w:val="007D6AB0"/>
    <w:pPr>
      <w:ind w:left="283" w:hanging="283"/>
    </w:pPr>
  </w:style>
  <w:style w:type="paragraph" w:styleId="Unterschrift">
    <w:name w:val="Signature"/>
    <w:basedOn w:val="Standard"/>
    <w:rsid w:val="007D6AB0"/>
    <w:pPr>
      <w:tabs>
        <w:tab w:val="left" w:pos="4695"/>
      </w:tabs>
    </w:pPr>
  </w:style>
  <w:style w:type="paragraph" w:styleId="Kopfzeile">
    <w:name w:val="header"/>
    <w:basedOn w:val="Standard"/>
    <w:rsid w:val="007D6AB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D6AB0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autoRedefine/>
    <w:rsid w:val="007D6AB0"/>
    <w:pPr>
      <w:numPr>
        <w:numId w:val="11"/>
      </w:numPr>
      <w:tabs>
        <w:tab w:val="left" w:pos="170"/>
      </w:tabs>
    </w:pPr>
  </w:style>
  <w:style w:type="paragraph" w:customStyle="1" w:styleId="Standardklein">
    <w:name w:val="Standard_klein"/>
    <w:basedOn w:val="Standard"/>
    <w:rsid w:val="007D6AB0"/>
    <w:rPr>
      <w:sz w:val="17"/>
    </w:rPr>
  </w:style>
  <w:style w:type="paragraph" w:customStyle="1" w:styleId="Betreff">
    <w:name w:val="Betreff"/>
    <w:basedOn w:val="Standard"/>
    <w:rsid w:val="007D6AB0"/>
    <w:rPr>
      <w:b/>
    </w:rPr>
  </w:style>
  <w:style w:type="character" w:styleId="Fett">
    <w:name w:val="Strong"/>
    <w:qFormat/>
    <w:rsid w:val="007D6AB0"/>
    <w:rPr>
      <w:rFonts w:ascii="Arial" w:hAnsi="Arial" w:cs="Arial"/>
      <w:b/>
      <w:bCs/>
    </w:rPr>
  </w:style>
  <w:style w:type="table" w:styleId="Tabellenraster">
    <w:name w:val="Table Grid"/>
    <w:basedOn w:val="NormaleTabelle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rsid w:val="007D6AB0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7D6AB0"/>
    <w:pPr>
      <w:tabs>
        <w:tab w:val="left" w:pos="567"/>
      </w:tabs>
      <w:ind w:left="567" w:hanging="567"/>
      <w:contextualSpacing/>
    </w:pPr>
  </w:style>
  <w:style w:type="paragraph" w:customStyle="1" w:styleId="Bullet">
    <w:name w:val="Bullet"/>
    <w:basedOn w:val="Listenabsatz"/>
    <w:autoRedefine/>
    <w:qFormat/>
    <w:rsid w:val="00593984"/>
    <w:pPr>
      <w:numPr>
        <w:numId w:val="20"/>
      </w:numPr>
      <w:tabs>
        <w:tab w:val="clear" w:pos="567"/>
        <w:tab w:val="left" w:pos="284"/>
      </w:tabs>
    </w:pPr>
    <w:rPr>
      <w:lang w:eastAsia="en-US"/>
    </w:rPr>
  </w:style>
  <w:style w:type="paragraph" w:customStyle="1" w:styleId="Default">
    <w:name w:val="Default"/>
    <w:rsid w:val="007D6AB0"/>
    <w:pPr>
      <w:autoSpaceDE w:val="0"/>
      <w:autoSpaceDN w:val="0"/>
      <w:adjustRightInd w:val="0"/>
    </w:pPr>
    <w:rPr>
      <w:rFonts w:ascii="Arial" w:hAnsi="Arial" w:cs="Arial"/>
      <w:color w:val="000000"/>
      <w:szCs w:val="24"/>
    </w:rPr>
  </w:style>
  <w:style w:type="character" w:customStyle="1" w:styleId="English">
    <w:name w:val="English"/>
    <w:uiPriority w:val="1"/>
    <w:qFormat/>
    <w:rsid w:val="007D6AB0"/>
    <w:rPr>
      <w:lang w:val="en-US" w:eastAsia="en-US"/>
    </w:rPr>
  </w:style>
  <w:style w:type="character" w:styleId="Hyperlink">
    <w:name w:val="Hyperlink"/>
    <w:rsid w:val="007D6AB0"/>
    <w:rPr>
      <w:color w:val="0000FF" w:themeColor="hyperlink"/>
      <w:u w:val="single"/>
    </w:rPr>
  </w:style>
  <w:style w:type="table" w:customStyle="1" w:styleId="Tabellengitternetz">
    <w:name w:val="Tabellengitternetz"/>
    <w:basedOn w:val="NormaleTabelle"/>
    <w:rsid w:val="007D6AB0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link w:val="berschrift1"/>
    <w:rsid w:val="007D6AB0"/>
    <w:rPr>
      <w:rFonts w:ascii="Cambria" w:hAnsi="Cambria"/>
      <w:b/>
      <w:bCs/>
      <w:color w:val="365F91"/>
      <w:sz w:val="36"/>
      <w:szCs w:val="28"/>
      <w:lang w:eastAsia="en-US"/>
    </w:rPr>
  </w:style>
  <w:style w:type="character" w:customStyle="1" w:styleId="berschrift2Zchn">
    <w:name w:val="Überschrift 2 Zchn"/>
    <w:link w:val="berschrift2"/>
    <w:rsid w:val="007D6AB0"/>
    <w:rPr>
      <w:rFonts w:ascii="Cambria" w:hAnsi="Cambria"/>
      <w:b/>
      <w:bCs/>
      <w:color w:val="4F81BD"/>
      <w:sz w:val="28"/>
      <w:szCs w:val="26"/>
      <w:lang w:eastAsia="en-US"/>
    </w:rPr>
  </w:style>
  <w:style w:type="character" w:customStyle="1" w:styleId="berschrift3Zchn">
    <w:name w:val="Überschrift 3 Zchn"/>
    <w:link w:val="berschrift3"/>
    <w:rsid w:val="007D6AB0"/>
    <w:rPr>
      <w:rFonts w:ascii="Cambria" w:hAnsi="Cambria"/>
      <w:bCs/>
      <w:color w:val="4F81BD"/>
      <w:sz w:val="24"/>
      <w:lang w:eastAsia="en-US"/>
    </w:rPr>
  </w:style>
  <w:style w:type="character" w:customStyle="1" w:styleId="berschrift4Zchn">
    <w:name w:val="Überschrift 4 Zchn"/>
    <w:link w:val="berschrift4"/>
    <w:rsid w:val="007D6AB0"/>
    <w:rPr>
      <w:rFonts w:ascii="Cambria" w:hAnsi="Cambria"/>
      <w:bCs/>
      <w:i/>
      <w:iCs/>
      <w:color w:val="4F81BD"/>
      <w:spacing w:val="4"/>
      <w:kern w:val="12"/>
      <w:sz w:val="24"/>
      <w:lang w:eastAsia="de-DE"/>
    </w:rPr>
  </w:style>
  <w:style w:type="paragraph" w:customStyle="1" w:styleId="Action">
    <w:name w:val="Action"/>
    <w:basedOn w:val="Bullet"/>
    <w:qFormat/>
    <w:rsid w:val="002A1436"/>
    <w:pPr>
      <w:numPr>
        <w:numId w:val="16"/>
      </w:numPr>
      <w:tabs>
        <w:tab w:val="left" w:pos="709"/>
      </w:tabs>
      <w:spacing w:after="140"/>
      <w:contextualSpacing w:val="0"/>
    </w:pPr>
    <w:rPr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%20Vollenweider\Dropbox\HTWChur\Ablagesystem_Martin_Vollenweider\Admin\DOT\Leer_mit_Logo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Leer_mit_Logo.dotx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</vt:i4>
      </vt:variant>
    </vt:vector>
  </HeadingPairs>
  <TitlesOfParts>
    <vt:vector size="2" baseType="lpstr">
      <vt:lpstr/>
      <vt:lpstr>Titel</vt:lpstr>
    </vt:vector>
  </TitlesOfParts>
  <Company>Offset-Satz AG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Vollenweider</dc:creator>
  <cp:lastModifiedBy>Martin Vollenweider</cp:lastModifiedBy>
  <cp:revision>4</cp:revision>
  <cp:lastPrinted>2004-12-10T09:31:00Z</cp:lastPrinted>
  <dcterms:created xsi:type="dcterms:W3CDTF">2016-03-29T08:03:00Z</dcterms:created>
  <dcterms:modified xsi:type="dcterms:W3CDTF">2016-03-29T08:16:00Z</dcterms:modified>
</cp:coreProperties>
</file>